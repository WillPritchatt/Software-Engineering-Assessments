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36" w:type="dxa"/>
        <w:tblInd w:w="-714" w:type="dxa"/>
        <w:tblLook w:val="04A0" w:firstRow="1" w:lastRow="0" w:firstColumn="1" w:lastColumn="0" w:noHBand="0" w:noVBand="1"/>
      </w:tblPr>
      <w:tblGrid>
        <w:gridCol w:w="3192"/>
        <w:gridCol w:w="5259"/>
        <w:gridCol w:w="1124"/>
        <w:gridCol w:w="761"/>
      </w:tblGrid>
      <w:tr w:rsidR="00B92E0D" w14:paraId="3E2892F5" w14:textId="77777777" w:rsidTr="00A64A62">
        <w:trPr>
          <w:trHeight w:val="236"/>
        </w:trPr>
        <w:tc>
          <w:tcPr>
            <w:tcW w:w="10336" w:type="dxa"/>
            <w:gridSpan w:val="4"/>
            <w:shd w:val="clear" w:color="auto" w:fill="D9D9D9" w:themeFill="background1" w:themeFillShade="D9"/>
          </w:tcPr>
          <w:p w14:paraId="00EA78CA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Marking Matrix</w:t>
            </w:r>
          </w:p>
        </w:tc>
      </w:tr>
      <w:tr w:rsidR="00B92E0D" w14:paraId="689EE114" w14:textId="77777777" w:rsidTr="00A64A62">
        <w:trPr>
          <w:trHeight w:val="236"/>
        </w:trPr>
        <w:tc>
          <w:tcPr>
            <w:tcW w:w="3192" w:type="dxa"/>
          </w:tcPr>
          <w:p w14:paraId="359A95FA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Criteria</w:t>
            </w:r>
          </w:p>
        </w:tc>
        <w:tc>
          <w:tcPr>
            <w:tcW w:w="5259" w:type="dxa"/>
          </w:tcPr>
          <w:p w14:paraId="06785604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Feedback</w:t>
            </w:r>
          </w:p>
        </w:tc>
        <w:tc>
          <w:tcPr>
            <w:tcW w:w="1124" w:type="dxa"/>
          </w:tcPr>
          <w:p w14:paraId="518881C9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Available</w:t>
            </w:r>
          </w:p>
        </w:tc>
        <w:tc>
          <w:tcPr>
            <w:tcW w:w="761" w:type="dxa"/>
          </w:tcPr>
          <w:p w14:paraId="7CE7EDE8" w14:textId="77777777" w:rsidR="00B92E0D" w:rsidRPr="00305093" w:rsidRDefault="00B92E0D" w:rsidP="00A64A62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5093">
              <w:rPr>
                <w:rFonts w:ascii="Verdana" w:hAnsi="Verdana"/>
                <w:i/>
                <w:sz w:val="20"/>
                <w:szCs w:val="20"/>
              </w:rPr>
              <w:t>Mark</w:t>
            </w:r>
          </w:p>
        </w:tc>
      </w:tr>
      <w:tr w:rsidR="00B92E0D" w14:paraId="7F9EEB07" w14:textId="77777777" w:rsidTr="00A64A62">
        <w:trPr>
          <w:trHeight w:val="1193"/>
        </w:trPr>
        <w:tc>
          <w:tcPr>
            <w:tcW w:w="3192" w:type="dxa"/>
          </w:tcPr>
          <w:p w14:paraId="256B89A2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br/>
              <w:t>A uniform and detailed user specification.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</w:tc>
        <w:tc>
          <w:tcPr>
            <w:tcW w:w="5259" w:type="dxa"/>
          </w:tcPr>
          <w:p w14:paraId="298BCF24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73964FE6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688410C1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2D83B307" w14:textId="2D14C7EF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</w:r>
            <w:r w:rsidR="001F09DD">
              <w:rPr>
                <w:rFonts w:ascii="Verdana" w:hAnsi="Verdana"/>
                <w:sz w:val="20"/>
                <w:szCs w:val="20"/>
              </w:rPr>
              <w:t>4</w:t>
            </w:r>
            <w:r w:rsidR="00373EA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3077D123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92E0D" w14:paraId="1E055548" w14:textId="77777777" w:rsidTr="00A64A62">
        <w:trPr>
          <w:trHeight w:val="720"/>
        </w:trPr>
        <w:tc>
          <w:tcPr>
            <w:tcW w:w="3192" w:type="dxa"/>
          </w:tcPr>
          <w:p w14:paraId="0EAB580B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  <w:t>A detailed system specification outlining expected system inputs and outputs</w:t>
            </w:r>
            <w:r>
              <w:rPr>
                <w:rFonts w:ascii="Verdana" w:hAnsi="Verdana"/>
                <w:sz w:val="20"/>
                <w:szCs w:val="20"/>
              </w:rPr>
              <w:br/>
            </w:r>
          </w:p>
        </w:tc>
        <w:tc>
          <w:tcPr>
            <w:tcW w:w="5259" w:type="dxa"/>
          </w:tcPr>
          <w:p w14:paraId="5E5D5212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3D225F98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6ABA2900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02C3DC97" w14:textId="688AE09A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br/>
            </w:r>
            <w:r w:rsidR="001F09DD">
              <w:rPr>
                <w:rFonts w:ascii="Verdana" w:hAnsi="Verdana"/>
                <w:sz w:val="20"/>
                <w:szCs w:val="20"/>
              </w:rPr>
              <w:t>4</w:t>
            </w:r>
            <w:r w:rsidR="00373EAF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2EF23C70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A1D82" w14:paraId="7D26D0CD" w14:textId="77777777" w:rsidTr="00A64A62">
        <w:trPr>
          <w:trHeight w:val="720"/>
        </w:trPr>
        <w:tc>
          <w:tcPr>
            <w:tcW w:w="3192" w:type="dxa"/>
          </w:tcPr>
          <w:p w14:paraId="1278FC7E" w14:textId="77777777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</w:p>
          <w:p w14:paraId="10FEAD56" w14:textId="0AB55DB3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c</w:t>
            </w:r>
            <w:r w:rsidR="001F09DD">
              <w:rPr>
                <w:rFonts w:ascii="Verdana" w:hAnsi="Verdana"/>
                <w:sz w:val="20"/>
                <w:szCs w:val="20"/>
              </w:rPr>
              <w:t xml:space="preserve">onsistent and professional </w:t>
            </w:r>
            <w:r w:rsidR="00EE4800">
              <w:rPr>
                <w:rFonts w:ascii="Verdana" w:hAnsi="Verdana"/>
                <w:sz w:val="20"/>
                <w:szCs w:val="20"/>
              </w:rPr>
              <w:t>requirement specification document</w:t>
            </w:r>
            <w:r w:rsidR="00213178">
              <w:rPr>
                <w:rFonts w:ascii="Verdana" w:hAnsi="Verdana"/>
                <w:sz w:val="20"/>
                <w:szCs w:val="20"/>
              </w:rPr>
              <w:t>. Where appropriate there is clear consistency between user and system specifications.</w:t>
            </w:r>
          </w:p>
          <w:p w14:paraId="4DA83246" w14:textId="09C9779E" w:rsidR="001F09DD" w:rsidRDefault="001F09D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9" w:type="dxa"/>
          </w:tcPr>
          <w:p w14:paraId="489D77FA" w14:textId="77777777" w:rsidR="005A1D82" w:rsidRDefault="005A1D82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24" w:type="dxa"/>
          </w:tcPr>
          <w:p w14:paraId="0D19F84B" w14:textId="77777777" w:rsidR="005A1D82" w:rsidRDefault="005A1D82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C1095C6" w14:textId="7DB175FB" w:rsidR="001F09DD" w:rsidRDefault="001F09D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761" w:type="dxa"/>
          </w:tcPr>
          <w:p w14:paraId="034EB29D" w14:textId="77777777" w:rsidR="005A1D82" w:rsidRDefault="005A1D82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92E0D" w14:paraId="30949EDF" w14:textId="77777777" w:rsidTr="00A64A62">
        <w:trPr>
          <w:trHeight w:val="236"/>
        </w:trPr>
        <w:tc>
          <w:tcPr>
            <w:tcW w:w="3192" w:type="dxa"/>
          </w:tcPr>
          <w:p w14:paraId="4DA5654D" w14:textId="77777777" w:rsidR="00B92E0D" w:rsidRDefault="00B92E0D" w:rsidP="00A64A6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259" w:type="dxa"/>
          </w:tcPr>
          <w:p w14:paraId="5D2C1303" w14:textId="77777777" w:rsidR="00B92E0D" w:rsidRPr="00AF4E14" w:rsidRDefault="00B92E0D" w:rsidP="00A64A62">
            <w:pPr>
              <w:jc w:val="right"/>
              <w:rPr>
                <w:rFonts w:ascii="Verdana" w:hAnsi="Verdana"/>
                <w:i/>
                <w:sz w:val="20"/>
                <w:szCs w:val="20"/>
              </w:rPr>
            </w:pPr>
            <w:r w:rsidRPr="00AF4E14">
              <w:rPr>
                <w:rFonts w:ascii="Verdana" w:hAnsi="Verdana"/>
                <w:i/>
                <w:sz w:val="20"/>
                <w:szCs w:val="20"/>
              </w:rPr>
              <w:t>Total</w:t>
            </w:r>
          </w:p>
        </w:tc>
        <w:tc>
          <w:tcPr>
            <w:tcW w:w="1124" w:type="dxa"/>
          </w:tcPr>
          <w:p w14:paraId="7EE24456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  <w:tc>
          <w:tcPr>
            <w:tcW w:w="761" w:type="dxa"/>
          </w:tcPr>
          <w:p w14:paraId="496486CF" w14:textId="77777777" w:rsidR="00B92E0D" w:rsidRDefault="00B92E0D" w:rsidP="00A64A6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8841DB5" w14:textId="77777777" w:rsidR="00B92E0D" w:rsidRDefault="00B92E0D" w:rsidP="00C9531B">
      <w:pPr>
        <w:pStyle w:val="Title"/>
      </w:pPr>
    </w:p>
    <w:p w14:paraId="6685046C" w14:textId="509FAB86" w:rsidR="002D011F" w:rsidRPr="002D011F" w:rsidRDefault="002D011F" w:rsidP="00C9531B">
      <w:pPr>
        <w:pStyle w:val="Title"/>
      </w:pPr>
      <w:r w:rsidRPr="002D011F">
        <w:t>System Requirement Specification</w:t>
      </w:r>
    </w:p>
    <w:p w14:paraId="18078BD6" w14:textId="61DF5AB4" w:rsidR="002D011F" w:rsidRDefault="002D011F">
      <w:r w:rsidRPr="00FE4D02">
        <w:rPr>
          <w:sz w:val="28"/>
        </w:rPr>
        <w:t>Software Engineering and Design</w:t>
      </w:r>
      <w:r w:rsidR="002D1295" w:rsidRPr="00FE4D02">
        <w:rPr>
          <w:sz w:val="28"/>
        </w:rPr>
        <w:t xml:space="preserve"> (Assignment One)</w:t>
      </w:r>
    </w:p>
    <w:p w14:paraId="250EFA8D" w14:textId="1C65A622" w:rsidR="00C9531B" w:rsidRDefault="00C9531B"/>
    <w:p w14:paraId="02A316D6" w14:textId="7B2A0E6D" w:rsidR="00C9531B" w:rsidRPr="00FE4D02" w:rsidRDefault="00C9531B">
      <w:pPr>
        <w:rPr>
          <w:sz w:val="24"/>
        </w:rPr>
      </w:pPr>
      <w:r w:rsidRPr="00FE4D02">
        <w:rPr>
          <w:b/>
          <w:sz w:val="24"/>
        </w:rPr>
        <w:t>Student Name:</w:t>
      </w:r>
      <w:r w:rsidRPr="00FE4D02">
        <w:rPr>
          <w:sz w:val="24"/>
        </w:rPr>
        <w:t xml:space="preserve"> </w:t>
      </w:r>
      <w:r w:rsidR="00A64A62" w:rsidRPr="00FE4D02">
        <w:rPr>
          <w:sz w:val="24"/>
        </w:rPr>
        <w:t>Will Pritchatt</w:t>
      </w:r>
    </w:p>
    <w:p w14:paraId="4ED782FC" w14:textId="5C5077DC" w:rsidR="00C9531B" w:rsidRPr="00FE4D02" w:rsidRDefault="00C9531B">
      <w:pPr>
        <w:rPr>
          <w:sz w:val="24"/>
        </w:rPr>
      </w:pPr>
      <w:r w:rsidRPr="00FE4D02">
        <w:rPr>
          <w:b/>
          <w:sz w:val="24"/>
        </w:rPr>
        <w:t>Student ID:</w:t>
      </w:r>
      <w:r w:rsidRPr="00FE4D02">
        <w:rPr>
          <w:sz w:val="24"/>
        </w:rPr>
        <w:t xml:space="preserve"> </w:t>
      </w:r>
      <w:r w:rsidR="00A64A62" w:rsidRPr="00FE4D02">
        <w:rPr>
          <w:sz w:val="24"/>
        </w:rPr>
        <w:t>S194164</w:t>
      </w:r>
    </w:p>
    <w:p w14:paraId="42BD3CAB" w14:textId="378A2893" w:rsidR="00C9531B" w:rsidRPr="00FE4D02" w:rsidRDefault="00C9531B">
      <w:pPr>
        <w:rPr>
          <w:sz w:val="24"/>
        </w:rPr>
      </w:pPr>
      <w:r w:rsidRPr="00FE4D02">
        <w:rPr>
          <w:b/>
          <w:sz w:val="24"/>
        </w:rPr>
        <w:t>Date Submitted:</w:t>
      </w:r>
      <w:r w:rsidRPr="00FE4D02">
        <w:rPr>
          <w:sz w:val="24"/>
        </w:rPr>
        <w:t xml:space="preserve"> </w:t>
      </w:r>
      <w:r w:rsidR="003D0A06" w:rsidRPr="00FE4D02">
        <w:rPr>
          <w:sz w:val="24"/>
        </w:rPr>
        <w:t>14/03/19</w:t>
      </w:r>
    </w:p>
    <w:p w14:paraId="543CCD36" w14:textId="4C1ADCAF" w:rsidR="00C9531B" w:rsidRPr="00873CBE" w:rsidRDefault="00C9531B" w:rsidP="00C9531B">
      <w:pPr>
        <w:pStyle w:val="Heading1"/>
        <w:rPr>
          <w:b/>
        </w:rPr>
      </w:pPr>
      <w:r w:rsidRPr="00873CBE">
        <w:rPr>
          <w:b/>
        </w:rPr>
        <w:t>Requirement Specification</w:t>
      </w:r>
    </w:p>
    <w:p w14:paraId="279B3A03" w14:textId="76ABC0F9" w:rsidR="00BE6AB1" w:rsidRPr="00FE4D02" w:rsidRDefault="00BE6AB1" w:rsidP="00BE6AB1">
      <w:pPr>
        <w:pStyle w:val="Heading2"/>
        <w:rPr>
          <w:sz w:val="28"/>
        </w:rPr>
      </w:pPr>
      <w:r w:rsidRPr="00FE4D02">
        <w:rPr>
          <w:sz w:val="28"/>
        </w:rPr>
        <w:t>User Specifications</w:t>
      </w:r>
    </w:p>
    <w:p w14:paraId="04017192" w14:textId="7BD63B5C" w:rsidR="000E1CC7" w:rsidRPr="00FE4D02" w:rsidRDefault="000313B9" w:rsidP="000313B9">
      <w:pPr>
        <w:pStyle w:val="ListParagraph"/>
        <w:numPr>
          <w:ilvl w:val="0"/>
          <w:numId w:val="3"/>
        </w:numPr>
        <w:rPr>
          <w:sz w:val="24"/>
        </w:rPr>
      </w:pPr>
      <w:r w:rsidRPr="00FE4D02">
        <w:rPr>
          <w:sz w:val="24"/>
        </w:rPr>
        <w:t xml:space="preserve">The software </w:t>
      </w:r>
      <w:r w:rsidRPr="00FE4D02">
        <w:rPr>
          <w:b/>
          <w:sz w:val="24"/>
        </w:rPr>
        <w:t>must</w:t>
      </w:r>
      <w:r w:rsidRPr="00FE4D02">
        <w:rPr>
          <w:sz w:val="24"/>
        </w:rPr>
        <w:t xml:space="preserve"> allow users to search for available hotels.</w:t>
      </w:r>
    </w:p>
    <w:p w14:paraId="7A3E68E7" w14:textId="77777777" w:rsidR="00A25E85" w:rsidRPr="00FE4D02" w:rsidRDefault="003B4706" w:rsidP="00A25E85">
      <w:pPr>
        <w:pStyle w:val="ListParagraph"/>
        <w:numPr>
          <w:ilvl w:val="0"/>
          <w:numId w:val="3"/>
        </w:numPr>
        <w:rPr>
          <w:sz w:val="24"/>
        </w:rPr>
      </w:pPr>
      <w:r w:rsidRPr="00FE4D02">
        <w:rPr>
          <w:sz w:val="24"/>
        </w:rPr>
        <w:t xml:space="preserve">The software </w:t>
      </w:r>
      <w:r w:rsidRPr="00FE4D02">
        <w:rPr>
          <w:b/>
          <w:sz w:val="24"/>
        </w:rPr>
        <w:t>must</w:t>
      </w:r>
      <w:r w:rsidRPr="00FE4D02">
        <w:rPr>
          <w:sz w:val="24"/>
        </w:rPr>
        <w:t xml:space="preserve"> allow users to the option of choosing additional extras (e.g. breakfast) as part of the booking process.</w:t>
      </w:r>
    </w:p>
    <w:p w14:paraId="4CECE9D4" w14:textId="6A63303C" w:rsidR="00A25E85" w:rsidRPr="00FE4D02" w:rsidRDefault="00A25E85" w:rsidP="00A25E85">
      <w:pPr>
        <w:pStyle w:val="ListParagraph"/>
        <w:numPr>
          <w:ilvl w:val="0"/>
          <w:numId w:val="3"/>
        </w:numPr>
        <w:rPr>
          <w:sz w:val="24"/>
        </w:rPr>
      </w:pPr>
      <w:r w:rsidRPr="00FE4D02">
        <w:rPr>
          <w:sz w:val="24"/>
        </w:rPr>
        <w:t xml:space="preserve">The software </w:t>
      </w:r>
      <w:r w:rsidRPr="00FE4D02">
        <w:rPr>
          <w:b/>
          <w:sz w:val="24"/>
        </w:rPr>
        <w:t>must</w:t>
      </w:r>
      <w:r w:rsidRPr="00FE4D02">
        <w:rPr>
          <w:sz w:val="24"/>
        </w:rPr>
        <w:t xml:space="preserve"> prevent double-booking from occurring.</w:t>
      </w:r>
    </w:p>
    <w:p w14:paraId="75D8A6D5" w14:textId="09D9EB36" w:rsidR="00127443" w:rsidRPr="00FE4D02" w:rsidRDefault="00127443" w:rsidP="001F575F">
      <w:pPr>
        <w:pStyle w:val="ListParagraph"/>
        <w:numPr>
          <w:ilvl w:val="0"/>
          <w:numId w:val="3"/>
        </w:numPr>
        <w:rPr>
          <w:sz w:val="24"/>
        </w:rPr>
      </w:pPr>
      <w:r w:rsidRPr="00FE4D02">
        <w:rPr>
          <w:sz w:val="24"/>
        </w:rPr>
        <w:t xml:space="preserve">The software </w:t>
      </w:r>
      <w:r w:rsidRPr="00FE4D02">
        <w:rPr>
          <w:b/>
          <w:sz w:val="24"/>
        </w:rPr>
        <w:t>mus</w:t>
      </w:r>
      <w:r w:rsidRPr="00FE4D02">
        <w:rPr>
          <w:sz w:val="24"/>
        </w:rPr>
        <w:t>t</w:t>
      </w:r>
      <w:r w:rsidRPr="00FE4D02">
        <w:rPr>
          <w:b/>
          <w:sz w:val="24"/>
        </w:rPr>
        <w:t xml:space="preserve"> </w:t>
      </w:r>
      <w:r w:rsidRPr="00FE4D02">
        <w:rPr>
          <w:sz w:val="24"/>
        </w:rPr>
        <w:t>finalise the booking by requesting the user’s payment details.</w:t>
      </w:r>
    </w:p>
    <w:p w14:paraId="705C7FAE" w14:textId="45B23AA5" w:rsidR="00BE6AB1" w:rsidRPr="00FE4D02" w:rsidRDefault="00127443" w:rsidP="001F575F">
      <w:pPr>
        <w:pStyle w:val="ListParagraph"/>
        <w:numPr>
          <w:ilvl w:val="0"/>
          <w:numId w:val="3"/>
        </w:numPr>
        <w:rPr>
          <w:sz w:val="24"/>
        </w:rPr>
      </w:pPr>
      <w:r w:rsidRPr="00FE4D02">
        <w:rPr>
          <w:sz w:val="24"/>
        </w:rPr>
        <w:t xml:space="preserve">The software </w:t>
      </w:r>
      <w:r w:rsidRPr="00FE4D02">
        <w:rPr>
          <w:b/>
          <w:sz w:val="24"/>
        </w:rPr>
        <w:t>must</w:t>
      </w:r>
      <w:r w:rsidRPr="00FE4D02">
        <w:rPr>
          <w:sz w:val="24"/>
        </w:rPr>
        <w:t xml:space="preserve"> </w:t>
      </w:r>
      <w:r w:rsidR="00A25E85" w:rsidRPr="00FE4D02">
        <w:rPr>
          <w:sz w:val="24"/>
        </w:rPr>
        <w:t xml:space="preserve">send the user </w:t>
      </w:r>
      <w:r w:rsidR="00A25E85" w:rsidRPr="00FE4D02">
        <w:rPr>
          <w:b/>
          <w:sz w:val="24"/>
        </w:rPr>
        <w:t>information</w:t>
      </w:r>
      <w:r w:rsidR="00A25E85" w:rsidRPr="00FE4D02">
        <w:rPr>
          <w:sz w:val="24"/>
        </w:rPr>
        <w:t xml:space="preserve"> about the purchase once complete.</w:t>
      </w:r>
    </w:p>
    <w:p w14:paraId="727AE2DC" w14:textId="6F5DF473" w:rsidR="00843799" w:rsidRPr="00FE4D02" w:rsidRDefault="00843799" w:rsidP="00843799">
      <w:pPr>
        <w:pStyle w:val="ListParagraph"/>
        <w:rPr>
          <w:sz w:val="24"/>
        </w:rPr>
      </w:pPr>
    </w:p>
    <w:p w14:paraId="0277DA97" w14:textId="4B097B3E" w:rsidR="00843799" w:rsidRPr="00FE4D02" w:rsidRDefault="00843799" w:rsidP="00843799">
      <w:pPr>
        <w:pStyle w:val="ListParagraph"/>
        <w:rPr>
          <w:sz w:val="24"/>
        </w:rPr>
      </w:pPr>
    </w:p>
    <w:p w14:paraId="45C9CFB1" w14:textId="6A31A5CB" w:rsidR="00843799" w:rsidRPr="00FE4D02" w:rsidRDefault="00843799" w:rsidP="00843799">
      <w:pPr>
        <w:pStyle w:val="ListParagraph"/>
        <w:rPr>
          <w:sz w:val="24"/>
        </w:rPr>
      </w:pPr>
    </w:p>
    <w:p w14:paraId="0DB25D8D" w14:textId="0EBBA6EB" w:rsidR="00843799" w:rsidRPr="00FE4D02" w:rsidRDefault="00843799" w:rsidP="00843799">
      <w:pPr>
        <w:pStyle w:val="ListParagraph"/>
        <w:rPr>
          <w:sz w:val="24"/>
        </w:rPr>
      </w:pPr>
    </w:p>
    <w:p w14:paraId="4FFF3DCB" w14:textId="0DF265F9" w:rsidR="00843799" w:rsidRPr="00FE4D02" w:rsidRDefault="00843799" w:rsidP="00843799">
      <w:pPr>
        <w:pStyle w:val="ListParagraph"/>
        <w:rPr>
          <w:sz w:val="24"/>
        </w:rPr>
      </w:pPr>
    </w:p>
    <w:p w14:paraId="273EB10A" w14:textId="77777777" w:rsidR="00843799" w:rsidRPr="00FE4D02" w:rsidRDefault="00843799" w:rsidP="00843799">
      <w:pPr>
        <w:pStyle w:val="ListParagraph"/>
        <w:rPr>
          <w:sz w:val="24"/>
        </w:rPr>
      </w:pPr>
    </w:p>
    <w:p w14:paraId="133F906E" w14:textId="15C9E860" w:rsidR="00080947" w:rsidRPr="00FE4D02" w:rsidRDefault="00C9531B" w:rsidP="0038374F">
      <w:pPr>
        <w:pStyle w:val="Heading2"/>
        <w:rPr>
          <w:sz w:val="28"/>
        </w:rPr>
      </w:pPr>
      <w:r w:rsidRPr="00FE4D02">
        <w:rPr>
          <w:sz w:val="28"/>
        </w:rPr>
        <w:lastRenderedPageBreak/>
        <w:t>System Specifications</w:t>
      </w:r>
    </w:p>
    <w:p w14:paraId="77FCE351" w14:textId="65A1EA5F" w:rsidR="00C9531B" w:rsidRPr="00EB28AE" w:rsidRDefault="009307D4" w:rsidP="00FE4D02">
      <w:pPr>
        <w:pStyle w:val="ListParagraph"/>
        <w:numPr>
          <w:ilvl w:val="0"/>
          <w:numId w:val="5"/>
        </w:numPr>
      </w:pPr>
      <w:r>
        <w:t xml:space="preserve"> </w:t>
      </w:r>
      <w:r w:rsidR="00602DD8" w:rsidRPr="00EB28AE">
        <w:t xml:space="preserve">The users </w:t>
      </w:r>
      <w:r w:rsidR="00602DD8" w:rsidRPr="00EB28AE">
        <w:rPr>
          <w:b/>
        </w:rPr>
        <w:t>must</w:t>
      </w:r>
      <w:r w:rsidR="00602DD8" w:rsidRPr="00EB28AE">
        <w:t xml:space="preserve"> </w:t>
      </w:r>
      <w:r w:rsidR="009324ED" w:rsidRPr="00EB28AE">
        <w:t xml:space="preserve">enter </w:t>
      </w:r>
      <w:r w:rsidR="008E0E9F" w:rsidRPr="00EB28AE">
        <w:t>the start and end date of their stay into a text field</w:t>
      </w:r>
    </w:p>
    <w:p w14:paraId="5E27772A" w14:textId="055E0FDB" w:rsidR="008E0E9F" w:rsidRPr="00EB28AE" w:rsidRDefault="008E0E9F" w:rsidP="00FE4D02">
      <w:pPr>
        <w:pStyle w:val="ListParagraph"/>
        <w:numPr>
          <w:ilvl w:val="1"/>
          <w:numId w:val="5"/>
        </w:numPr>
      </w:pPr>
      <w:r w:rsidRPr="00EB28AE">
        <w:t xml:space="preserve">Upon this field gaining focus a date range picker </w:t>
      </w:r>
      <w:r w:rsidRPr="00EB28AE">
        <w:rPr>
          <w:b/>
        </w:rPr>
        <w:t>must</w:t>
      </w:r>
      <w:r w:rsidRPr="00EB28AE">
        <w:t xml:space="preserve"> be displayed</w:t>
      </w:r>
    </w:p>
    <w:p w14:paraId="0492F69D" w14:textId="6FC7416B" w:rsidR="008E0E9F" w:rsidRPr="00EB28AE" w:rsidRDefault="008E0E9F" w:rsidP="00FE4D02">
      <w:pPr>
        <w:pStyle w:val="ListParagraph"/>
        <w:numPr>
          <w:ilvl w:val="2"/>
          <w:numId w:val="5"/>
        </w:numPr>
      </w:pPr>
      <w:r w:rsidRPr="00EB28AE">
        <w:t xml:space="preserve">Users </w:t>
      </w:r>
      <w:r w:rsidRPr="00EB28AE">
        <w:rPr>
          <w:b/>
        </w:rPr>
        <w:t>will not</w:t>
      </w:r>
      <w:r w:rsidRPr="00EB28AE">
        <w:t xml:space="preserve"> be able to select dates before today’s date</w:t>
      </w:r>
    </w:p>
    <w:p w14:paraId="1A78FA63" w14:textId="77EE7BED" w:rsidR="008E0E9F" w:rsidRPr="00EB28AE" w:rsidRDefault="008E0E9F" w:rsidP="00FE4D02">
      <w:pPr>
        <w:pStyle w:val="ListParagraph"/>
        <w:numPr>
          <w:ilvl w:val="2"/>
          <w:numId w:val="5"/>
        </w:numPr>
      </w:pPr>
      <w:r w:rsidRPr="00EB28AE">
        <w:t xml:space="preserve">Users </w:t>
      </w:r>
      <w:r w:rsidRPr="00EB28AE">
        <w:rPr>
          <w:b/>
        </w:rPr>
        <w:t>will not</w:t>
      </w:r>
      <w:r w:rsidRPr="00EB28AE">
        <w:t xml:space="preserve"> be able to select a date range that is longer than 30-days.</w:t>
      </w:r>
    </w:p>
    <w:p w14:paraId="5B53D894" w14:textId="2E2490E4" w:rsidR="00480908" w:rsidRPr="00EB28AE" w:rsidRDefault="00481840" w:rsidP="00FE4D02">
      <w:pPr>
        <w:pStyle w:val="ListParagraph"/>
        <w:numPr>
          <w:ilvl w:val="2"/>
          <w:numId w:val="5"/>
        </w:numPr>
      </w:pPr>
      <w:r w:rsidRPr="00EB28AE">
        <w:t xml:space="preserve">Users </w:t>
      </w:r>
      <w:r w:rsidRPr="00EB28AE">
        <w:rPr>
          <w:b/>
        </w:rPr>
        <w:t xml:space="preserve">will not </w:t>
      </w:r>
      <w:r w:rsidRPr="00EB28AE">
        <w:t>be able to select a date range that is shorter than 1 day.</w:t>
      </w:r>
    </w:p>
    <w:p w14:paraId="27977AE6" w14:textId="3E574CFA" w:rsidR="00C329B6" w:rsidRPr="00EB28AE" w:rsidRDefault="008E0E9F" w:rsidP="00FE4D02">
      <w:pPr>
        <w:pStyle w:val="ListParagraph"/>
        <w:numPr>
          <w:ilvl w:val="1"/>
          <w:numId w:val="5"/>
        </w:numPr>
      </w:pPr>
      <w:r w:rsidRPr="00EB28AE">
        <w:t xml:space="preserve">The user </w:t>
      </w:r>
      <w:r w:rsidRPr="00EB28AE">
        <w:rPr>
          <w:b/>
        </w:rPr>
        <w:t>must</w:t>
      </w:r>
      <w:r w:rsidRPr="00EB28AE">
        <w:t xml:space="preserve"> enter the number of guests</w:t>
      </w:r>
      <w:r w:rsidR="00480908" w:rsidRPr="00EB28AE">
        <w:t xml:space="preserve"> (integer)</w:t>
      </w:r>
      <w:r w:rsidRPr="00EB28AE">
        <w:t>.</w:t>
      </w:r>
    </w:p>
    <w:p w14:paraId="1D0D4FD4" w14:textId="77777777" w:rsidR="005472E6" w:rsidRDefault="00FE4D02" w:rsidP="005472E6">
      <w:pPr>
        <w:pStyle w:val="ListParagraph"/>
        <w:numPr>
          <w:ilvl w:val="2"/>
          <w:numId w:val="5"/>
        </w:numPr>
      </w:pPr>
      <w:r w:rsidRPr="00EB28AE">
        <w:t xml:space="preserve"> </w:t>
      </w:r>
      <w:r w:rsidR="007D4F17" w:rsidRPr="00EB28AE">
        <w:t xml:space="preserve">The user </w:t>
      </w:r>
      <w:r w:rsidR="007D4F17" w:rsidRPr="00EB28AE">
        <w:rPr>
          <w:b/>
        </w:rPr>
        <w:t>must</w:t>
      </w:r>
      <w:r w:rsidR="007D4F17" w:rsidRPr="00EB28AE">
        <w:t xml:space="preserve"> specify how many rooms are required (Integer value greater than 0).</w:t>
      </w:r>
    </w:p>
    <w:p w14:paraId="6B0401E0" w14:textId="30CF556F" w:rsidR="007D4F17" w:rsidRPr="00EB28AE" w:rsidRDefault="007D4F17" w:rsidP="00C7665B">
      <w:pPr>
        <w:pStyle w:val="ListParagraph"/>
        <w:numPr>
          <w:ilvl w:val="3"/>
          <w:numId w:val="5"/>
        </w:numPr>
      </w:pPr>
      <w:r w:rsidRPr="00EB28AE">
        <w:t xml:space="preserve">This number </w:t>
      </w:r>
      <w:r w:rsidRPr="005472E6">
        <w:rPr>
          <w:b/>
        </w:rPr>
        <w:t>must not</w:t>
      </w:r>
      <w:r w:rsidRPr="00EB28AE">
        <w:t xml:space="preserve"> be larger than the total number of guests.</w:t>
      </w:r>
    </w:p>
    <w:p w14:paraId="5A20EAFA" w14:textId="0F35D296" w:rsidR="00481840" w:rsidRPr="00EB28AE" w:rsidRDefault="00FE4D02" w:rsidP="00FE4D02">
      <w:pPr>
        <w:pStyle w:val="ListParagraph"/>
        <w:numPr>
          <w:ilvl w:val="2"/>
          <w:numId w:val="5"/>
        </w:numPr>
      </w:pPr>
      <w:r w:rsidRPr="00EB28AE">
        <w:t xml:space="preserve"> </w:t>
      </w:r>
      <w:r w:rsidR="00481840" w:rsidRPr="00EB28AE">
        <w:t xml:space="preserve">The user </w:t>
      </w:r>
      <w:r w:rsidR="007D4F17" w:rsidRPr="00EB28AE">
        <w:rPr>
          <w:b/>
        </w:rPr>
        <w:t>must</w:t>
      </w:r>
      <w:r w:rsidR="007D4F17" w:rsidRPr="00EB28AE">
        <w:t xml:space="preserve"> specify what type of bed they want in the room(s).</w:t>
      </w:r>
    </w:p>
    <w:p w14:paraId="42064641" w14:textId="19F7C41B" w:rsidR="007D4F17" w:rsidRPr="00EB28AE" w:rsidRDefault="007D4F17" w:rsidP="00FE4D02">
      <w:pPr>
        <w:pStyle w:val="ListParagraph"/>
        <w:numPr>
          <w:ilvl w:val="3"/>
          <w:numId w:val="5"/>
        </w:numPr>
      </w:pPr>
      <w:r w:rsidRPr="00EB28AE">
        <w:t xml:space="preserve">This </w:t>
      </w:r>
      <w:r w:rsidRPr="00EB28AE">
        <w:rPr>
          <w:b/>
        </w:rPr>
        <w:t>must</w:t>
      </w:r>
      <w:r w:rsidRPr="00EB28AE">
        <w:t xml:space="preserve"> work for each selected room.</w:t>
      </w:r>
    </w:p>
    <w:p w14:paraId="5568845C" w14:textId="5563A5E2" w:rsidR="00CD7BBB" w:rsidRDefault="00FE4D02" w:rsidP="00FE4D02">
      <w:pPr>
        <w:pStyle w:val="ListParagraph"/>
        <w:numPr>
          <w:ilvl w:val="2"/>
          <w:numId w:val="5"/>
        </w:numPr>
      </w:pPr>
      <w:r w:rsidRPr="00EB28AE">
        <w:t xml:space="preserve"> </w:t>
      </w:r>
      <w:r w:rsidR="00024958" w:rsidRPr="00EB28AE">
        <w:t xml:space="preserve">The user </w:t>
      </w:r>
      <w:r w:rsidR="00024958" w:rsidRPr="00EB28AE">
        <w:rPr>
          <w:b/>
        </w:rPr>
        <w:t>must</w:t>
      </w:r>
      <w:r w:rsidR="00024958" w:rsidRPr="00EB28AE">
        <w:t xml:space="preserve"> s</w:t>
      </w:r>
      <w:r w:rsidR="00CD7BBB" w:rsidRPr="00EB28AE">
        <w:t>pecify if any of the guests require</w:t>
      </w:r>
      <w:r w:rsidR="00024958" w:rsidRPr="00EB28AE">
        <w:t xml:space="preserve"> special needs access, such as a wheelchair friendly bathroom.</w:t>
      </w:r>
    </w:p>
    <w:p w14:paraId="6ADFA63E" w14:textId="77777777" w:rsidR="00EB28AE" w:rsidRPr="00EB28AE" w:rsidRDefault="00EB28AE" w:rsidP="00EB28AE">
      <w:pPr>
        <w:pStyle w:val="ListParagraph"/>
        <w:ind w:left="1224"/>
      </w:pPr>
    </w:p>
    <w:p w14:paraId="7F795820" w14:textId="77777777" w:rsidR="00CD7BBB" w:rsidRPr="00EB28AE" w:rsidRDefault="00CD7BBB" w:rsidP="00FE4D02">
      <w:pPr>
        <w:pStyle w:val="ListParagraph"/>
        <w:numPr>
          <w:ilvl w:val="0"/>
          <w:numId w:val="5"/>
        </w:numPr>
      </w:pPr>
      <w:r w:rsidRPr="00EB28AE">
        <w:t xml:space="preserve">The user </w:t>
      </w:r>
      <w:r w:rsidRPr="00EB28AE">
        <w:rPr>
          <w:b/>
        </w:rPr>
        <w:t>must</w:t>
      </w:r>
      <w:r w:rsidRPr="00EB28AE">
        <w:t xml:space="preserve"> specify if they want any extras during their stay during the booking process.</w:t>
      </w:r>
    </w:p>
    <w:p w14:paraId="6D36B18B" w14:textId="357BBD00" w:rsidR="00CD7BBB" w:rsidRPr="00EB28AE" w:rsidRDefault="00CD7BBB" w:rsidP="00FE4D02">
      <w:pPr>
        <w:pStyle w:val="ListParagraph"/>
        <w:numPr>
          <w:ilvl w:val="1"/>
          <w:numId w:val="5"/>
        </w:numPr>
      </w:pPr>
      <w:r w:rsidRPr="00EB28AE">
        <w:t xml:space="preserve">The user </w:t>
      </w:r>
      <w:r w:rsidRPr="00EB28AE">
        <w:rPr>
          <w:b/>
        </w:rPr>
        <w:t xml:space="preserve">must </w:t>
      </w:r>
      <w:r w:rsidRPr="00EB28AE">
        <w:t>be able to select as many unique extras as they like.</w:t>
      </w:r>
    </w:p>
    <w:p w14:paraId="16A3B4FB" w14:textId="670E6EFB" w:rsidR="00843799" w:rsidRPr="00EB28AE" w:rsidRDefault="00FE4D02" w:rsidP="00FE4D02">
      <w:pPr>
        <w:pStyle w:val="ListParagraph"/>
        <w:numPr>
          <w:ilvl w:val="2"/>
          <w:numId w:val="5"/>
        </w:numPr>
      </w:pPr>
      <w:r w:rsidRPr="00EB28AE">
        <w:t xml:space="preserve"> </w:t>
      </w:r>
      <w:r w:rsidR="00843799" w:rsidRPr="00EB28AE">
        <w:t xml:space="preserve">The system </w:t>
      </w:r>
      <w:r w:rsidR="00843799" w:rsidRPr="00EB28AE">
        <w:rPr>
          <w:b/>
        </w:rPr>
        <w:t>must</w:t>
      </w:r>
      <w:r w:rsidR="00843799" w:rsidRPr="00EB28AE">
        <w:t xml:space="preserve"> display the list of extras as a checklist system.</w:t>
      </w:r>
    </w:p>
    <w:p w14:paraId="26C6D71E" w14:textId="73177B01" w:rsidR="00843799" w:rsidRPr="00EB28AE" w:rsidRDefault="00843799" w:rsidP="00FE4D02">
      <w:pPr>
        <w:pStyle w:val="ListParagraph"/>
        <w:numPr>
          <w:ilvl w:val="3"/>
          <w:numId w:val="5"/>
        </w:numPr>
      </w:pPr>
      <w:r w:rsidRPr="00EB28AE">
        <w:t xml:space="preserve">The system </w:t>
      </w:r>
      <w:r w:rsidRPr="00EB28AE">
        <w:rPr>
          <w:b/>
        </w:rPr>
        <w:t xml:space="preserve">must not </w:t>
      </w:r>
      <w:r w:rsidRPr="00EB28AE">
        <w:t>any boxes checked by default</w:t>
      </w:r>
    </w:p>
    <w:p w14:paraId="66460D51" w14:textId="215765A9" w:rsidR="00CD7BBB" w:rsidRPr="00EB28AE" w:rsidRDefault="00CD7BBB" w:rsidP="00FE4D02">
      <w:pPr>
        <w:pStyle w:val="ListParagraph"/>
        <w:numPr>
          <w:ilvl w:val="1"/>
          <w:numId w:val="5"/>
        </w:numPr>
      </w:pPr>
      <w:r w:rsidRPr="00EB28AE">
        <w:t xml:space="preserve">The user </w:t>
      </w:r>
      <w:r w:rsidRPr="00EB28AE">
        <w:rPr>
          <w:b/>
        </w:rPr>
        <w:t>must</w:t>
      </w:r>
      <w:r w:rsidRPr="00EB28AE">
        <w:t xml:space="preserve"> be able to select extras for each guest.</w:t>
      </w:r>
    </w:p>
    <w:p w14:paraId="02F8EBE8" w14:textId="30E3BC11" w:rsidR="000B6A8E" w:rsidRPr="00EB28AE" w:rsidRDefault="00FE4D02" w:rsidP="00FE4D02">
      <w:pPr>
        <w:pStyle w:val="ListParagraph"/>
        <w:numPr>
          <w:ilvl w:val="2"/>
          <w:numId w:val="5"/>
        </w:numPr>
      </w:pPr>
      <w:r w:rsidRPr="00EB28AE">
        <w:t xml:space="preserve"> </w:t>
      </w:r>
      <w:r w:rsidR="000B6A8E" w:rsidRPr="00EB28AE">
        <w:t xml:space="preserve">The user </w:t>
      </w:r>
      <w:r w:rsidR="000B6A8E" w:rsidRPr="00EB28AE">
        <w:rPr>
          <w:b/>
        </w:rPr>
        <w:t xml:space="preserve">must </w:t>
      </w:r>
      <w:r w:rsidR="000B6A8E" w:rsidRPr="00EB28AE">
        <w:t>have the option to apply the extras to all guests or add extras for each guest individually.</w:t>
      </w:r>
    </w:p>
    <w:p w14:paraId="2879C4F4" w14:textId="20F97BE1" w:rsidR="00CD7BBB" w:rsidRDefault="00CD7BBB" w:rsidP="00FE4D02">
      <w:pPr>
        <w:pStyle w:val="ListParagraph"/>
        <w:numPr>
          <w:ilvl w:val="1"/>
          <w:numId w:val="5"/>
        </w:numPr>
      </w:pPr>
      <w:r w:rsidRPr="00EB28AE">
        <w:t xml:space="preserve">The system </w:t>
      </w:r>
      <w:r w:rsidRPr="00EB28AE">
        <w:rPr>
          <w:b/>
        </w:rPr>
        <w:t>must</w:t>
      </w:r>
      <w:r w:rsidRPr="00EB28AE">
        <w:t xml:space="preserve"> display the individual prices of each extra while the user is choosing.</w:t>
      </w:r>
    </w:p>
    <w:p w14:paraId="1E123B2F" w14:textId="77777777" w:rsidR="00EB28AE" w:rsidRPr="00EB28AE" w:rsidRDefault="00EB28AE" w:rsidP="00EB28AE">
      <w:pPr>
        <w:pStyle w:val="ListParagraph"/>
        <w:ind w:left="792"/>
      </w:pPr>
    </w:p>
    <w:p w14:paraId="2CA0052B" w14:textId="069D9134" w:rsidR="00CD7BBB" w:rsidRPr="00EB28AE" w:rsidRDefault="000B6A8E" w:rsidP="00FE4D02">
      <w:pPr>
        <w:pStyle w:val="ListParagraph"/>
        <w:numPr>
          <w:ilvl w:val="0"/>
          <w:numId w:val="5"/>
        </w:numPr>
      </w:pPr>
      <w:r w:rsidRPr="00EB28AE">
        <w:t xml:space="preserve">The user </w:t>
      </w:r>
      <w:r w:rsidRPr="00EB28AE">
        <w:rPr>
          <w:b/>
        </w:rPr>
        <w:t xml:space="preserve">must not </w:t>
      </w:r>
      <w:r w:rsidRPr="00EB28AE">
        <w:t>be allowed to book a room that has already been booked at the same time they are staying at the hotel</w:t>
      </w:r>
    </w:p>
    <w:p w14:paraId="0F6E5CBB" w14:textId="6F4FFBCA" w:rsidR="007309FF" w:rsidRPr="00EB28AE" w:rsidRDefault="000B6A8E" w:rsidP="00FE4D02">
      <w:pPr>
        <w:pStyle w:val="ListParagraph"/>
        <w:numPr>
          <w:ilvl w:val="1"/>
          <w:numId w:val="5"/>
        </w:numPr>
      </w:pPr>
      <w:r w:rsidRPr="00EB28AE">
        <w:t xml:space="preserve"> The user </w:t>
      </w:r>
      <w:r w:rsidRPr="00EB28AE">
        <w:rPr>
          <w:b/>
        </w:rPr>
        <w:t>must</w:t>
      </w:r>
      <w:r w:rsidR="009D22B4" w:rsidRPr="00EB28AE">
        <w:t xml:space="preserve"> be allowed</w:t>
      </w:r>
      <w:r w:rsidRPr="00EB28AE">
        <w:t xml:space="preserve"> to book an already occupied room if the guest is leaving that day</w:t>
      </w:r>
      <w:r w:rsidR="00ED7D7C" w:rsidRPr="00EB28AE">
        <w:t>.</w:t>
      </w:r>
    </w:p>
    <w:p w14:paraId="5CA782BD" w14:textId="16223486" w:rsidR="009D22B4" w:rsidRPr="00EB28AE" w:rsidRDefault="009D22B4" w:rsidP="00FE4D02">
      <w:pPr>
        <w:pStyle w:val="ListParagraph"/>
        <w:numPr>
          <w:ilvl w:val="1"/>
          <w:numId w:val="5"/>
        </w:numPr>
      </w:pPr>
      <w:r w:rsidRPr="00EB28AE">
        <w:t xml:space="preserve"> The user </w:t>
      </w:r>
      <w:r w:rsidRPr="00EB28AE">
        <w:rPr>
          <w:b/>
        </w:rPr>
        <w:t>must not</w:t>
      </w:r>
      <w:r w:rsidRPr="00EB28AE">
        <w:t xml:space="preserve"> be allowed to select a room has been selected by another user currently on the site.</w:t>
      </w:r>
    </w:p>
    <w:p w14:paraId="3945C70E" w14:textId="3C7548C0" w:rsidR="009D22B4" w:rsidRDefault="009D22B4" w:rsidP="00FE4D02">
      <w:pPr>
        <w:pStyle w:val="ListParagraph"/>
        <w:numPr>
          <w:ilvl w:val="2"/>
          <w:numId w:val="5"/>
        </w:numPr>
      </w:pPr>
      <w:r w:rsidRPr="00EB28AE">
        <w:t xml:space="preserve">The software </w:t>
      </w:r>
      <w:r w:rsidRPr="00EB28AE">
        <w:rPr>
          <w:b/>
        </w:rPr>
        <w:t>must</w:t>
      </w:r>
      <w:r w:rsidRPr="00EB28AE">
        <w:t xml:space="preserve"> prevent the user from lingering on the booking too long via an auto-timeout.</w:t>
      </w:r>
    </w:p>
    <w:p w14:paraId="7A74BCF2" w14:textId="77777777" w:rsidR="00EB28AE" w:rsidRPr="00EB28AE" w:rsidRDefault="00EB28AE" w:rsidP="00EB28AE">
      <w:pPr>
        <w:pStyle w:val="ListParagraph"/>
        <w:ind w:left="1224"/>
      </w:pPr>
    </w:p>
    <w:p w14:paraId="37D3729F" w14:textId="4BCDC75E" w:rsidR="00480908" w:rsidRPr="00EB28AE" w:rsidRDefault="005152C3" w:rsidP="00FE4D02">
      <w:pPr>
        <w:pStyle w:val="ListParagraph"/>
        <w:numPr>
          <w:ilvl w:val="0"/>
          <w:numId w:val="5"/>
        </w:numPr>
      </w:pPr>
      <w:r w:rsidRPr="00EB28AE">
        <w:t xml:space="preserve">The user </w:t>
      </w:r>
      <w:r w:rsidRPr="00EB28AE">
        <w:rPr>
          <w:b/>
        </w:rPr>
        <w:t xml:space="preserve">must </w:t>
      </w:r>
      <w:r w:rsidRPr="00EB28AE">
        <w:t>provide their payment details so the booking can be finalised.</w:t>
      </w:r>
    </w:p>
    <w:p w14:paraId="30663EE3" w14:textId="76F4D6F8" w:rsidR="005152C3" w:rsidRPr="00EB28AE" w:rsidRDefault="005152C3" w:rsidP="005152C3">
      <w:pPr>
        <w:pStyle w:val="ListParagraph"/>
        <w:numPr>
          <w:ilvl w:val="1"/>
          <w:numId w:val="5"/>
        </w:numPr>
      </w:pPr>
      <w:r w:rsidRPr="00EB28AE">
        <w:t xml:space="preserve">The user </w:t>
      </w:r>
      <w:r w:rsidRPr="00EB28AE">
        <w:rPr>
          <w:b/>
        </w:rPr>
        <w:t>must</w:t>
      </w:r>
      <w:r w:rsidRPr="00EB28AE">
        <w:t xml:space="preserve"> be provided with a list of their bookings each broken down into categories of their purchases (e.g. total cost of extras)</w:t>
      </w:r>
    </w:p>
    <w:p w14:paraId="29E7E12E" w14:textId="33EB10B8" w:rsidR="00CA3453" w:rsidRDefault="00CA3453" w:rsidP="00CA3453">
      <w:pPr>
        <w:pStyle w:val="ListParagraph"/>
        <w:numPr>
          <w:ilvl w:val="2"/>
          <w:numId w:val="5"/>
        </w:numPr>
      </w:pPr>
      <w:r w:rsidRPr="00EB28AE">
        <w:t xml:space="preserve">The user </w:t>
      </w:r>
      <w:r w:rsidRPr="00EB28AE">
        <w:rPr>
          <w:b/>
        </w:rPr>
        <w:t>must</w:t>
      </w:r>
      <w:r w:rsidRPr="00EB28AE">
        <w:t xml:space="preserve"> be able to change their booking from this point if they have changed their minds or the total is more than they can afford.</w:t>
      </w:r>
    </w:p>
    <w:p w14:paraId="5BED2C32" w14:textId="2EECC8B7" w:rsidR="00D7119C" w:rsidRDefault="00D7119C" w:rsidP="00D7119C">
      <w:pPr>
        <w:pStyle w:val="ListParagraph"/>
        <w:numPr>
          <w:ilvl w:val="1"/>
          <w:numId w:val="5"/>
        </w:numPr>
      </w:pPr>
      <w:r>
        <w:t xml:space="preserve">The user </w:t>
      </w:r>
      <w:r>
        <w:rPr>
          <w:b/>
        </w:rPr>
        <w:t>must</w:t>
      </w:r>
      <w:r>
        <w:t xml:space="preserve"> be able to use and discount codes they have.</w:t>
      </w:r>
    </w:p>
    <w:p w14:paraId="4CDCDD3C" w14:textId="526106AF" w:rsidR="00D7119C" w:rsidRPr="00EB28AE" w:rsidRDefault="00D7119C" w:rsidP="00D7119C">
      <w:pPr>
        <w:pStyle w:val="ListParagraph"/>
        <w:numPr>
          <w:ilvl w:val="2"/>
          <w:numId w:val="5"/>
        </w:numPr>
      </w:pPr>
      <w:r>
        <w:t xml:space="preserve">The software </w:t>
      </w:r>
      <w:r>
        <w:rPr>
          <w:b/>
        </w:rPr>
        <w:t>must</w:t>
      </w:r>
      <w:r>
        <w:t xml:space="preserve"> </w:t>
      </w:r>
      <w:r w:rsidR="00E25F33">
        <w:t>discount the user if the booking equates to one of the booking plans.</w:t>
      </w:r>
      <w:bookmarkStart w:id="0" w:name="_GoBack"/>
      <w:bookmarkEnd w:id="0"/>
    </w:p>
    <w:p w14:paraId="693F1F84" w14:textId="6244A02B" w:rsidR="005152C3" w:rsidRPr="00EB28AE" w:rsidRDefault="005152C3" w:rsidP="005152C3">
      <w:pPr>
        <w:pStyle w:val="ListParagraph"/>
        <w:numPr>
          <w:ilvl w:val="1"/>
          <w:numId w:val="5"/>
        </w:numPr>
      </w:pPr>
      <w:r w:rsidRPr="00EB28AE">
        <w:t xml:space="preserve">The user </w:t>
      </w:r>
      <w:r w:rsidRPr="00EB28AE">
        <w:rPr>
          <w:b/>
        </w:rPr>
        <w:t xml:space="preserve">must </w:t>
      </w:r>
      <w:r w:rsidRPr="00EB28AE">
        <w:t>be provided secure payment methods to finalise their booking</w:t>
      </w:r>
    </w:p>
    <w:p w14:paraId="7DC186BB" w14:textId="6E0DFDC7" w:rsidR="00CA3453" w:rsidRPr="00EB28AE" w:rsidRDefault="00CA3453" w:rsidP="00CA3453">
      <w:pPr>
        <w:pStyle w:val="ListParagraph"/>
        <w:numPr>
          <w:ilvl w:val="2"/>
          <w:numId w:val="5"/>
        </w:numPr>
      </w:pPr>
      <w:r w:rsidRPr="00EB28AE">
        <w:t xml:space="preserve">The provided methods </w:t>
      </w:r>
      <w:r w:rsidRPr="00EB28AE">
        <w:rPr>
          <w:b/>
        </w:rPr>
        <w:t>must</w:t>
      </w:r>
      <w:r w:rsidRPr="00EB28AE">
        <w:t xml:space="preserve"> include credit card as one of the options.</w:t>
      </w:r>
    </w:p>
    <w:p w14:paraId="53944430" w14:textId="6C9D0945" w:rsidR="00CA3453" w:rsidRPr="00EB28AE" w:rsidRDefault="00CA3453" w:rsidP="00CA3453">
      <w:pPr>
        <w:pStyle w:val="ListParagraph"/>
        <w:numPr>
          <w:ilvl w:val="2"/>
          <w:numId w:val="5"/>
        </w:numPr>
      </w:pPr>
      <w:r w:rsidRPr="00EB28AE">
        <w:t xml:space="preserve">The software </w:t>
      </w:r>
      <w:r w:rsidRPr="00EB28AE">
        <w:rPr>
          <w:b/>
        </w:rPr>
        <w:t xml:space="preserve">must </w:t>
      </w:r>
      <w:r w:rsidRPr="00EB28AE">
        <w:t>be able to contact the user’s bank or online bank in order to make the transfer either directly or via secure a third party.</w:t>
      </w:r>
    </w:p>
    <w:p w14:paraId="515D2E63" w14:textId="55FD3E64" w:rsidR="00CA3453" w:rsidRPr="00EB28AE" w:rsidRDefault="00CA3453" w:rsidP="00CA3453">
      <w:pPr>
        <w:pStyle w:val="ListParagraph"/>
        <w:numPr>
          <w:ilvl w:val="1"/>
          <w:numId w:val="5"/>
        </w:numPr>
      </w:pPr>
      <w:r w:rsidRPr="00EB28AE">
        <w:t xml:space="preserve">The user </w:t>
      </w:r>
      <w:r w:rsidRPr="00EB28AE">
        <w:rPr>
          <w:b/>
        </w:rPr>
        <w:t>must</w:t>
      </w:r>
      <w:r w:rsidRPr="00EB28AE">
        <w:t xml:space="preserve"> be provided with a success message if the transaction is completed or a failure message if the transaction fails</w:t>
      </w:r>
      <w:r w:rsidR="00EB28AE" w:rsidRPr="00EB28AE">
        <w:t>.</w:t>
      </w:r>
    </w:p>
    <w:p w14:paraId="6F4F6767" w14:textId="27508C48" w:rsidR="00EB28AE" w:rsidRDefault="00EB28AE" w:rsidP="00EB28AE">
      <w:pPr>
        <w:pStyle w:val="ListParagraph"/>
        <w:numPr>
          <w:ilvl w:val="2"/>
          <w:numId w:val="5"/>
        </w:numPr>
      </w:pPr>
      <w:r>
        <w:t xml:space="preserve"> </w:t>
      </w:r>
      <w:r w:rsidRPr="00EB28AE">
        <w:t xml:space="preserve">If the transaction fails the user must be provided with an appropriate reason, such as </w:t>
      </w:r>
      <w:r w:rsidR="007C3FC3">
        <w:t>insufficient funds or a declined card.</w:t>
      </w:r>
    </w:p>
    <w:p w14:paraId="0FE8B317" w14:textId="5F563121" w:rsidR="007C3FC3" w:rsidRDefault="007C3FC3" w:rsidP="00EB28AE">
      <w:pPr>
        <w:pStyle w:val="ListParagraph"/>
        <w:numPr>
          <w:ilvl w:val="2"/>
          <w:numId w:val="5"/>
        </w:numPr>
      </w:pPr>
      <w:r>
        <w:lastRenderedPageBreak/>
        <w:t xml:space="preserve"> If the transaction fails the user </w:t>
      </w:r>
      <w:r>
        <w:rPr>
          <w:b/>
        </w:rPr>
        <w:t xml:space="preserve">must </w:t>
      </w:r>
      <w:r>
        <w:t>be brought back to the payment summary screen so they can edit their booking if need be.</w:t>
      </w:r>
    </w:p>
    <w:p w14:paraId="647A00F5" w14:textId="77777777" w:rsidR="00EB28AE" w:rsidRPr="00EB28AE" w:rsidRDefault="00EB28AE" w:rsidP="00EB28AE">
      <w:pPr>
        <w:pStyle w:val="ListParagraph"/>
        <w:ind w:left="1224"/>
      </w:pPr>
    </w:p>
    <w:p w14:paraId="6A15B06D" w14:textId="5CFC31D6" w:rsidR="00480908" w:rsidRPr="00EB28AE" w:rsidRDefault="00EB28AE" w:rsidP="00FE4D02">
      <w:pPr>
        <w:pStyle w:val="ListParagraph"/>
        <w:numPr>
          <w:ilvl w:val="0"/>
          <w:numId w:val="5"/>
        </w:numPr>
      </w:pPr>
      <w:r w:rsidRPr="00EB28AE">
        <w:t xml:space="preserve">The user </w:t>
      </w:r>
      <w:r w:rsidRPr="00EB28AE">
        <w:rPr>
          <w:b/>
        </w:rPr>
        <w:t>must</w:t>
      </w:r>
      <w:r w:rsidRPr="00EB28AE">
        <w:t xml:space="preserve"> provide contact details so they can be contacted if need be</w:t>
      </w:r>
    </w:p>
    <w:p w14:paraId="0D500552" w14:textId="7D10FB42" w:rsidR="00EB28AE" w:rsidRPr="00EB28AE" w:rsidRDefault="00EB28AE" w:rsidP="00EB28AE">
      <w:pPr>
        <w:pStyle w:val="ListParagraph"/>
        <w:numPr>
          <w:ilvl w:val="1"/>
          <w:numId w:val="5"/>
        </w:numPr>
      </w:pPr>
      <w:r w:rsidRPr="00EB28AE">
        <w:t xml:space="preserve">The user </w:t>
      </w:r>
      <w:r w:rsidRPr="00EB28AE">
        <w:rPr>
          <w:b/>
        </w:rPr>
        <w:t xml:space="preserve">must </w:t>
      </w:r>
      <w:r w:rsidRPr="00EB28AE">
        <w:t>provide at least one of each of the following: Email, Phone Number</w:t>
      </w:r>
    </w:p>
    <w:p w14:paraId="0F83FD4E" w14:textId="2DE7846D" w:rsidR="00EB28AE" w:rsidRDefault="00900DCE" w:rsidP="00EB28AE">
      <w:pPr>
        <w:pStyle w:val="ListParagraph"/>
        <w:numPr>
          <w:ilvl w:val="2"/>
          <w:numId w:val="5"/>
        </w:numPr>
      </w:pPr>
      <w:r>
        <w:t xml:space="preserve"> </w:t>
      </w:r>
      <w:r w:rsidR="00EB28AE" w:rsidRPr="00EB28AE">
        <w:t xml:space="preserve">The user </w:t>
      </w:r>
      <w:r w:rsidR="00EB28AE" w:rsidRPr="00EB28AE">
        <w:rPr>
          <w:b/>
        </w:rPr>
        <w:t>must</w:t>
      </w:r>
      <w:r w:rsidR="00EB28AE" w:rsidRPr="00EB28AE">
        <w:t xml:space="preserve"> be sent an email after the booking is completed </w:t>
      </w:r>
      <w:r w:rsidR="007C3FC3">
        <w:t>detailing</w:t>
      </w:r>
      <w:r>
        <w:t xml:space="preserve"> information about</w:t>
      </w:r>
      <w:r w:rsidR="007C3FC3">
        <w:t xml:space="preserve"> their </w:t>
      </w:r>
      <w:r>
        <w:t>booking.</w:t>
      </w:r>
    </w:p>
    <w:p w14:paraId="25D008C4" w14:textId="3107DA46" w:rsidR="005472E6" w:rsidRDefault="005472E6" w:rsidP="00EB28AE">
      <w:pPr>
        <w:pStyle w:val="ListParagraph"/>
        <w:numPr>
          <w:ilvl w:val="2"/>
          <w:numId w:val="5"/>
        </w:numPr>
      </w:pPr>
      <w:r>
        <w:t xml:space="preserve"> The user </w:t>
      </w:r>
      <w:r>
        <w:rPr>
          <w:b/>
        </w:rPr>
        <w:t>must</w:t>
      </w:r>
      <w:r>
        <w:t xml:space="preserve"> be contacted if external changes to their booking have to be made.</w:t>
      </w:r>
    </w:p>
    <w:p w14:paraId="154D76C4" w14:textId="5685C3E5" w:rsidR="005472E6" w:rsidRDefault="005472E6" w:rsidP="00EB28AE">
      <w:pPr>
        <w:pStyle w:val="ListParagraph"/>
        <w:numPr>
          <w:ilvl w:val="2"/>
          <w:numId w:val="5"/>
        </w:numPr>
      </w:pPr>
      <w:r>
        <w:t xml:space="preserve"> The user </w:t>
      </w:r>
      <w:r>
        <w:rPr>
          <w:b/>
        </w:rPr>
        <w:t>must</w:t>
      </w:r>
      <w:r>
        <w:t xml:space="preserve"> be provided with a booking number if they themselves need to make changes to the booking after it has been completed.</w:t>
      </w:r>
    </w:p>
    <w:p w14:paraId="64B91B0E" w14:textId="544EA926" w:rsidR="002666A7" w:rsidRPr="00EB28AE" w:rsidRDefault="002666A7" w:rsidP="002666A7">
      <w:pPr>
        <w:pStyle w:val="ListParagraph"/>
        <w:ind w:left="426"/>
      </w:pPr>
    </w:p>
    <w:sectPr w:rsidR="002666A7" w:rsidRPr="00EB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40F0"/>
    <w:multiLevelType w:val="hybridMultilevel"/>
    <w:tmpl w:val="9A149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0C0F"/>
    <w:multiLevelType w:val="hybridMultilevel"/>
    <w:tmpl w:val="DC9CD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5D88"/>
    <w:multiLevelType w:val="multilevel"/>
    <w:tmpl w:val="ED5C978E"/>
    <w:lvl w:ilvl="0">
      <w:start w:val="1"/>
      <w:numFmt w:val="decimal"/>
      <w:lvlText w:val="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6" w:hanging="14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4" w:hanging="14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78" w:hanging="14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62" w:hanging="14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6" w:hanging="14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30" w:hanging="14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14" w:hanging="142"/>
      </w:pPr>
      <w:rPr>
        <w:rFonts w:hint="default"/>
      </w:rPr>
    </w:lvl>
  </w:abstractNum>
  <w:abstractNum w:abstractNumId="3" w15:restartNumberingAfterBreak="0">
    <w:nsid w:val="3B4169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032763"/>
    <w:multiLevelType w:val="hybridMultilevel"/>
    <w:tmpl w:val="8DBCC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4634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1F"/>
    <w:rsid w:val="00024958"/>
    <w:rsid w:val="000313B9"/>
    <w:rsid w:val="00080947"/>
    <w:rsid w:val="000B6A8E"/>
    <w:rsid w:val="000E1CC7"/>
    <w:rsid w:val="00107549"/>
    <w:rsid w:val="00127443"/>
    <w:rsid w:val="00167442"/>
    <w:rsid w:val="001C7797"/>
    <w:rsid w:val="001F09DD"/>
    <w:rsid w:val="001F575F"/>
    <w:rsid w:val="00213178"/>
    <w:rsid w:val="002666A7"/>
    <w:rsid w:val="002A1A85"/>
    <w:rsid w:val="002D011F"/>
    <w:rsid w:val="002D1295"/>
    <w:rsid w:val="00373EAF"/>
    <w:rsid w:val="0038374F"/>
    <w:rsid w:val="0038591D"/>
    <w:rsid w:val="003B4706"/>
    <w:rsid w:val="003D0A06"/>
    <w:rsid w:val="00480908"/>
    <w:rsid w:val="00481840"/>
    <w:rsid w:val="004A3215"/>
    <w:rsid w:val="005152C3"/>
    <w:rsid w:val="00534869"/>
    <w:rsid w:val="005472E6"/>
    <w:rsid w:val="005A1D82"/>
    <w:rsid w:val="005C12B7"/>
    <w:rsid w:val="005F6BE5"/>
    <w:rsid w:val="00602DD8"/>
    <w:rsid w:val="00605876"/>
    <w:rsid w:val="00632EC0"/>
    <w:rsid w:val="00641198"/>
    <w:rsid w:val="00661492"/>
    <w:rsid w:val="007309FF"/>
    <w:rsid w:val="007C09A0"/>
    <w:rsid w:val="007C3FC3"/>
    <w:rsid w:val="007D4F17"/>
    <w:rsid w:val="0081461D"/>
    <w:rsid w:val="00843799"/>
    <w:rsid w:val="00873CBE"/>
    <w:rsid w:val="008E0E9F"/>
    <w:rsid w:val="008E1662"/>
    <w:rsid w:val="00900DCE"/>
    <w:rsid w:val="009307D4"/>
    <w:rsid w:val="009324ED"/>
    <w:rsid w:val="009D22B4"/>
    <w:rsid w:val="009E1159"/>
    <w:rsid w:val="00A25E85"/>
    <w:rsid w:val="00A43556"/>
    <w:rsid w:val="00A64A62"/>
    <w:rsid w:val="00AF11ED"/>
    <w:rsid w:val="00B168E7"/>
    <w:rsid w:val="00B62BAC"/>
    <w:rsid w:val="00B92E0D"/>
    <w:rsid w:val="00BC44ED"/>
    <w:rsid w:val="00BE6AB1"/>
    <w:rsid w:val="00C06B9C"/>
    <w:rsid w:val="00C21FFB"/>
    <w:rsid w:val="00C329B6"/>
    <w:rsid w:val="00C65B0F"/>
    <w:rsid w:val="00C7665B"/>
    <w:rsid w:val="00C9531B"/>
    <w:rsid w:val="00CA3453"/>
    <w:rsid w:val="00CB2438"/>
    <w:rsid w:val="00CD7BBB"/>
    <w:rsid w:val="00D11D80"/>
    <w:rsid w:val="00D7119C"/>
    <w:rsid w:val="00DC1768"/>
    <w:rsid w:val="00E25F33"/>
    <w:rsid w:val="00EB28AE"/>
    <w:rsid w:val="00ED7D7C"/>
    <w:rsid w:val="00EE4800"/>
    <w:rsid w:val="00EE6CA1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D16E"/>
  <w15:chartTrackingRefBased/>
  <w15:docId w15:val="{4886CE0F-5ECB-4D5D-AFCC-04655A2D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5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5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662"/>
    <w:pPr>
      <w:ind w:left="720"/>
      <w:contextualSpacing/>
    </w:pPr>
  </w:style>
  <w:style w:type="table" w:styleId="TableGrid">
    <w:name w:val="Table Grid"/>
    <w:basedOn w:val="TableNormal"/>
    <w:uiPriority w:val="59"/>
    <w:rsid w:val="000E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F3DF5D7F</Template>
  <TotalTime>208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Preston</dc:creator>
  <cp:keywords/>
  <dc:description/>
  <cp:lastModifiedBy>Will Pritchatt (s194164)</cp:lastModifiedBy>
  <cp:revision>50</cp:revision>
  <dcterms:created xsi:type="dcterms:W3CDTF">2018-11-26T09:01:00Z</dcterms:created>
  <dcterms:modified xsi:type="dcterms:W3CDTF">2019-03-14T14:44:00Z</dcterms:modified>
</cp:coreProperties>
</file>